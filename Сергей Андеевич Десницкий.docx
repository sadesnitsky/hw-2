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B411E1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B411E1" w:rsidRDefault="00B411E1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B411E1" w:rsidRDefault="00B411E1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B411E1" w:rsidRDefault="00B411E1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B411E1" w:rsidRDefault="00B411E1">
            <w:pPr>
              <w:pStyle w:val="ad"/>
              <w:rPr>
                <w:sz w:val="8"/>
                <w:szCs w:val="6"/>
              </w:rPr>
            </w:pPr>
          </w:p>
        </w:tc>
      </w:tr>
      <w:tr w:rsidR="00B411E1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8"/>
                <w:szCs w:val="6"/>
              </w:rPr>
            </w:pPr>
          </w:p>
        </w:tc>
      </w:tr>
      <w:tr w:rsidR="00B411E1">
        <w:trPr>
          <w:trHeight w:hRule="exact" w:val="115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B411E1" w:rsidRDefault="00B411E1">
            <w:pPr>
              <w:pStyle w:val="ad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B411E1" w:rsidRDefault="00B411E1">
            <w:pPr>
              <w:pStyle w:val="ad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B411E1" w:rsidRDefault="00B411E1">
            <w:pPr>
              <w:pStyle w:val="ad"/>
              <w:rPr>
                <w:sz w:val="10"/>
                <w:szCs w:val="8"/>
              </w:rPr>
            </w:pPr>
          </w:p>
        </w:tc>
      </w:tr>
      <w:tr w:rsidR="00B411E1">
        <w:trPr>
          <w:trHeight w:hRule="exact" w:val="86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9"/>
                <w:szCs w:val="9"/>
              </w:rPr>
            </w:pPr>
          </w:p>
        </w:tc>
      </w:tr>
      <w:tr w:rsidR="00B411E1">
        <w:trPr>
          <w:trHeight w:hRule="exact" w:val="20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B411E1" w:rsidRDefault="00B411E1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B411E1" w:rsidRDefault="00B411E1">
            <w:pPr>
              <w:pStyle w:val="ad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B411E1" w:rsidRDefault="00B411E1">
            <w:pPr>
              <w:pStyle w:val="ad"/>
              <w:rPr>
                <w:sz w:val="2"/>
                <w:szCs w:val="2"/>
              </w:rPr>
            </w:pPr>
          </w:p>
        </w:tc>
      </w:tr>
      <w:tr w:rsidR="00B411E1">
        <w:trPr>
          <w:trHeight w:hRule="exact" w:val="50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4"/>
                <w:szCs w:val="8"/>
              </w:rPr>
            </w:pPr>
          </w:p>
        </w:tc>
      </w:tr>
      <w:tr w:rsidR="00B411E1">
        <w:trPr>
          <w:trHeight w:hRule="exact" w:val="29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</w:tr>
      <w:tr w:rsidR="00B411E1">
        <w:trPr>
          <w:trHeight w:hRule="exact" w:val="43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</w:tr>
      <w:tr w:rsidR="00B411E1">
        <w:trPr>
          <w:trHeight w:hRule="exact" w:val="45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</w:tr>
      <w:tr w:rsidR="00B411E1">
        <w:trPr>
          <w:trHeight w:hRule="exact" w:val="45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</w:tr>
      <w:tr w:rsidR="00B411E1">
        <w:trPr>
          <w:trHeight w:hRule="exact" w:val="29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</w:tr>
      <w:tr w:rsidR="00B411E1">
        <w:trPr>
          <w:trHeight w:hRule="exact" w:val="45"/>
        </w:trPr>
        <w:tc>
          <w:tcPr>
            <w:tcW w:w="3221" w:type="pct"/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B411E1" w:rsidRDefault="00B411E1">
            <w:pPr>
              <w:pStyle w:val="ad"/>
              <w:rPr>
                <w:sz w:val="8"/>
                <w:szCs w:val="8"/>
              </w:rPr>
            </w:pPr>
          </w:p>
        </w:tc>
      </w:tr>
    </w:tbl>
    <w:p w:rsidR="00B411E1" w:rsidRDefault="00B411E1"/>
    <w:sdt>
      <w:sdtPr>
        <w:alias w:val="Название резюме"/>
        <w:tag w:val="Название резюме"/>
        <w:id w:val="-1951695201"/>
        <w:placeholder>
          <w:docPart w:val="08EBAE6B756941218D337DCBCA03496F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DB6A63" w:rsidRDefault="00DB6A63"/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570"/>
            <w:gridCol w:w="3726"/>
          </w:tblGrid>
          <w:tr w:rsidR="00DB6A63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48"/>
                    <w:szCs w:val="48"/>
                  </w:rPr>
                  <w:id w:val="-155151781"/>
                  <w:placeholder>
                    <w:docPart w:val="3A39B5F0309542068A51B6E79208BEB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B6A63" w:rsidRDefault="00DB6A63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r w:rsidRPr="00DB6A6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48"/>
                        <w:szCs w:val="48"/>
                      </w:rPr>
                      <w:t xml:space="preserve">Сергей </w:t>
                    </w:r>
                    <w:proofErr w:type="spellStart"/>
                    <w:r w:rsidRPr="00DB6A6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48"/>
                        <w:szCs w:val="48"/>
                      </w:rPr>
                      <w:t>Андеевич</w:t>
                    </w:r>
                    <w:proofErr w:type="spellEnd"/>
                    <w:r w:rsidRPr="00DB6A63"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48"/>
                        <w:szCs w:val="48"/>
                      </w:rPr>
                      <w:t xml:space="preserve"> Десницкий.</w:t>
                    </w:r>
                  </w:p>
                </w:sdtContent>
              </w:sdt>
              <w:p w:rsidR="00DB6A63" w:rsidRPr="00DB6A63" w:rsidRDefault="00DB6A63">
                <w:pPr>
                  <w:spacing w:after="0" w:line="240" w:lineRule="auto"/>
                  <w:rPr>
                    <w:color w:val="424456" w:themeColor="text2"/>
                    <w:sz w:val="32"/>
                    <w:szCs w:val="32"/>
                    <w:lang w:val="en-US"/>
                  </w:rPr>
                </w:pPr>
                <w:r w:rsidRPr="00DB6A63">
                  <w:rPr>
                    <w:color w:val="424456" w:themeColor="text2"/>
                    <w:sz w:val="32"/>
                    <w:szCs w:val="32"/>
                  </w:rPr>
                  <w:t xml:space="preserve">Рим, Италия, </w:t>
                </w:r>
                <w:r w:rsidRPr="00DB6A63">
                  <w:rPr>
                    <w:color w:val="424456" w:themeColor="text2"/>
                    <w:sz w:val="32"/>
                    <w:szCs w:val="32"/>
                    <w:lang w:val="en-US"/>
                  </w:rPr>
                  <w:t xml:space="preserve">Via </w:t>
                </w:r>
                <w:proofErr w:type="spellStart"/>
                <w:r w:rsidRPr="00DB6A63">
                  <w:rPr>
                    <w:color w:val="424456" w:themeColor="text2"/>
                    <w:sz w:val="32"/>
                    <w:szCs w:val="32"/>
                    <w:lang w:val="en-US"/>
                  </w:rPr>
                  <w:t>Aperecha</w:t>
                </w:r>
                <w:proofErr w:type="spellEnd"/>
                <w:r w:rsidRPr="00DB6A63">
                  <w:rPr>
                    <w:color w:val="424456" w:themeColor="text2"/>
                    <w:sz w:val="32"/>
                    <w:szCs w:val="32"/>
                    <w:lang w:val="en-US"/>
                  </w:rPr>
                  <w:t>, 12</w:t>
                </w:r>
              </w:p>
              <w:p w:rsidR="00DB6A63" w:rsidRPr="00DB6A63" w:rsidRDefault="00DB6A63">
                <w:pPr>
                  <w:spacing w:after="0" w:line="240" w:lineRule="auto"/>
                  <w:rPr>
                    <w:color w:val="424456" w:themeColor="text2"/>
                    <w:sz w:val="32"/>
                    <w:szCs w:val="32"/>
                  </w:rPr>
                </w:pPr>
                <w:r w:rsidRPr="00DB6A63">
                  <w:rPr>
                    <w:color w:val="424456" w:themeColor="text2"/>
                    <w:sz w:val="32"/>
                    <w:szCs w:val="32"/>
                    <w:lang w:val="en-US"/>
                  </w:rPr>
                  <w:t>89299814750</w:t>
                </w:r>
              </w:p>
              <w:p w:rsidR="00DB6A63" w:rsidRDefault="00DB6A63">
                <w:pPr>
                  <w:spacing w:after="0" w:line="240" w:lineRule="auto"/>
                  <w:rPr>
                    <w:color w:val="424456" w:themeColor="text2"/>
                  </w:rPr>
                </w:pPr>
              </w:p>
              <w:p w:rsidR="00DB6A63" w:rsidRDefault="00DB6A63" w:rsidP="00DB6A63">
                <w:pPr>
                  <w:spacing w:after="0" w:line="240" w:lineRule="auto"/>
                </w:pP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DB6A63" w:rsidRDefault="00DB6A63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4F271C"/>
                    <w:sz w:val="32"/>
                    <w:szCs w:val="32"/>
                  </w:rPr>
                  <w:drawing>
                    <wp:inline distT="0" distB="0" distL="0" distR="0" wp14:anchorId="63B68A80" wp14:editId="6CEC3AF8">
                      <wp:extent cx="2019300" cy="2446020"/>
                      <wp:effectExtent l="0" t="0" r="0" b="0"/>
                      <wp:docPr id="2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0" y="0"/>
                                <a:ext cx="2019300" cy="244602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411E1" w:rsidRDefault="00F60535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39"/>
        <w:gridCol w:w="8057"/>
      </w:tblGrid>
      <w:tr w:rsidR="00B411E1">
        <w:trPr>
          <w:jc w:val="center"/>
        </w:trPr>
        <w:tc>
          <w:tcPr>
            <w:tcW w:w="2266" w:type="dxa"/>
            <w:shd w:val="clear" w:color="auto" w:fill="auto"/>
          </w:tcPr>
          <w:p w:rsidR="00B411E1" w:rsidRDefault="00F60535">
            <w:pPr>
              <w:pStyle w:val="af3"/>
              <w:framePr w:hSpace="0" w:wrap="auto" w:hAnchor="text" w:xAlign="left" w:yAlign="inline"/>
            </w:pPr>
            <w:r>
              <w:t>Цели</w:t>
            </w:r>
          </w:p>
        </w:tc>
        <w:tc>
          <w:tcPr>
            <w:tcW w:w="8296" w:type="dxa"/>
            <w:shd w:val="clear" w:color="auto" w:fill="auto"/>
          </w:tcPr>
          <w:p w:rsidR="00B411E1" w:rsidRDefault="00DB6A63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Найти высокооплачиваемую и интересную работу по специальности</w:t>
            </w:r>
          </w:p>
          <w:p w:rsidR="00B411E1" w:rsidRDefault="00B411E1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B411E1">
        <w:trPr>
          <w:jc w:val="center"/>
        </w:trPr>
        <w:tc>
          <w:tcPr>
            <w:tcW w:w="2266" w:type="dxa"/>
            <w:shd w:val="clear" w:color="auto" w:fill="auto"/>
          </w:tcPr>
          <w:p w:rsidR="00B411E1" w:rsidRDefault="00F60535">
            <w:pPr>
              <w:pStyle w:val="af3"/>
              <w:framePr w:hSpace="0" w:wrap="auto" w:hAnchor="text" w:xAlign="left" w:yAlign="inline"/>
            </w:pPr>
            <w:r>
              <w:t>Умения и навыки</w:t>
            </w:r>
          </w:p>
        </w:tc>
        <w:tc>
          <w:tcPr>
            <w:tcW w:w="8296" w:type="dxa"/>
            <w:shd w:val="clear" w:color="auto" w:fill="auto"/>
          </w:tcPr>
          <w:p w:rsidR="00B411E1" w:rsidRDefault="00DB6A63" w:rsidP="00DB6A63">
            <w:pPr>
              <w:pStyle w:val="a1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</w:rPr>
              <w:t>Исторический анализ архивных источников;</w:t>
            </w:r>
          </w:p>
          <w:p w:rsidR="00DB6A63" w:rsidRDefault="00DB6A63" w:rsidP="00DB6A63">
            <w:pPr>
              <w:pStyle w:val="a1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</w:rPr>
              <w:t>Археологическая практика;</w:t>
            </w:r>
          </w:p>
          <w:p w:rsidR="00DB6A63" w:rsidRDefault="00DB6A63" w:rsidP="00DB6A63">
            <w:pPr>
              <w:pStyle w:val="a1"/>
              <w:rPr>
                <w:b/>
                <w:bCs/>
                <w:color w:val="213F43" w:themeColor="accent2" w:themeShade="80"/>
              </w:rPr>
            </w:pPr>
            <w:r>
              <w:rPr>
                <w:b/>
                <w:bCs/>
                <w:color w:val="213F43" w:themeColor="accent2" w:themeShade="80"/>
              </w:rPr>
              <w:t xml:space="preserve">Владение языками: английский, </w:t>
            </w:r>
            <w:r>
              <w:rPr>
                <w:b/>
                <w:bCs/>
                <w:color w:val="213F43" w:themeColor="accent2" w:themeShade="80"/>
              </w:rPr>
              <w:t>арабский</w:t>
            </w:r>
            <w:r>
              <w:rPr>
                <w:b/>
                <w:bCs/>
                <w:color w:val="213F43" w:themeColor="accent2" w:themeShade="80"/>
              </w:rPr>
              <w:t xml:space="preserve">,  </w:t>
            </w:r>
            <w:proofErr w:type="spellStart"/>
            <w:r>
              <w:rPr>
                <w:b/>
                <w:bCs/>
                <w:color w:val="213F43" w:themeColor="accent2" w:themeShade="80"/>
              </w:rPr>
              <w:t>гномий</w:t>
            </w:r>
            <w:proofErr w:type="spellEnd"/>
            <w:proofErr w:type="gramStart"/>
            <w:r>
              <w:rPr>
                <w:b/>
                <w:bCs/>
                <w:color w:val="213F43" w:themeColor="accent2" w:themeShade="80"/>
              </w:rPr>
              <w:t xml:space="preserve"> ,</w:t>
            </w:r>
            <w:proofErr w:type="gramEnd"/>
            <w:r>
              <w:rPr>
                <w:b/>
                <w:bCs/>
                <w:color w:val="213F43" w:themeColor="accent2" w:themeShade="80"/>
              </w:rPr>
              <w:t xml:space="preserve"> </w:t>
            </w:r>
            <w:r>
              <w:rPr>
                <w:b/>
                <w:bCs/>
                <w:color w:val="213F43" w:themeColor="accent2" w:themeShade="80"/>
              </w:rPr>
              <w:t>немецкий</w:t>
            </w:r>
            <w:r>
              <w:rPr>
                <w:b/>
                <w:bCs/>
                <w:color w:val="213F43" w:themeColor="accent2" w:themeShade="80"/>
              </w:rPr>
              <w:t xml:space="preserve">, </w:t>
            </w:r>
            <w:r>
              <w:rPr>
                <w:b/>
                <w:bCs/>
                <w:color w:val="213F43" w:themeColor="accent2" w:themeShade="80"/>
              </w:rPr>
              <w:t>санкт-петербургский, сирийский</w:t>
            </w:r>
            <w:r>
              <w:rPr>
                <w:b/>
                <w:bCs/>
                <w:color w:val="213F43" w:themeColor="accent2" w:themeShade="80"/>
              </w:rPr>
              <w:t xml:space="preserve">,  французский, эльфийский, </w:t>
            </w:r>
            <w:proofErr w:type="spellStart"/>
            <w:r>
              <w:rPr>
                <w:b/>
                <w:bCs/>
                <w:color w:val="213F43" w:themeColor="accent2" w:themeShade="80"/>
              </w:rPr>
              <w:t>южо-юпитерский</w:t>
            </w:r>
            <w:proofErr w:type="spellEnd"/>
            <w:r>
              <w:rPr>
                <w:b/>
                <w:bCs/>
                <w:color w:val="213F43" w:themeColor="accent2" w:themeShade="80"/>
              </w:rPr>
              <w:t xml:space="preserve">, </w:t>
            </w:r>
            <w:r>
              <w:rPr>
                <w:b/>
                <w:bCs/>
                <w:color w:val="213F43" w:themeColor="accent2" w:themeShade="80"/>
              </w:rPr>
              <w:t>японский.</w:t>
            </w:r>
          </w:p>
        </w:tc>
      </w:tr>
      <w:tr w:rsidR="00B411E1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B411E1" w:rsidRDefault="00B411E1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B411E1" w:rsidRDefault="00B411E1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B411E1">
        <w:trPr>
          <w:jc w:val="center"/>
        </w:trPr>
        <w:tc>
          <w:tcPr>
            <w:tcW w:w="2266" w:type="dxa"/>
            <w:shd w:val="clear" w:color="auto" w:fill="auto"/>
          </w:tcPr>
          <w:p w:rsidR="00B411E1" w:rsidRDefault="00F60535">
            <w:pPr>
              <w:pStyle w:val="af3"/>
              <w:framePr w:hSpace="0" w:wrap="auto" w:hAnchor="text" w:xAlign="left" w:yAlign="inline"/>
            </w:pPr>
            <w:r>
              <w:t>Образование</w:t>
            </w:r>
          </w:p>
          <w:p w:rsidR="00DB6A63" w:rsidRDefault="00DB6A63">
            <w:pPr>
              <w:pStyle w:val="af3"/>
              <w:framePr w:hSpace="0" w:wrap="auto" w:hAnchor="text" w:xAlign="left" w:yAlign="inline"/>
            </w:pPr>
          </w:p>
          <w:p w:rsidR="00DB6A63" w:rsidRDefault="00DB6A63">
            <w:pPr>
              <w:pStyle w:val="af3"/>
              <w:framePr w:hSpace="0" w:wrap="auto" w:hAnchor="text" w:xAlign="left" w:yAlign="inline"/>
            </w:pPr>
          </w:p>
          <w:p w:rsidR="00DB6A63" w:rsidRDefault="00DB6A63">
            <w:pPr>
              <w:pStyle w:val="af3"/>
              <w:framePr w:hSpace="0" w:wrap="auto" w:hAnchor="text" w:xAlign="left" w:yAlign="inline"/>
            </w:pPr>
          </w:p>
          <w:p w:rsidR="00DB6A63" w:rsidRDefault="00DB6A63">
            <w:pPr>
              <w:pStyle w:val="af3"/>
              <w:framePr w:hSpace="0" w:wrap="auto" w:hAnchor="text" w:xAlign="left" w:yAlign="inline"/>
            </w:pPr>
          </w:p>
          <w:p w:rsidR="00DB6A63" w:rsidRDefault="00DB6A63">
            <w:pPr>
              <w:pStyle w:val="af3"/>
              <w:framePr w:hSpace="0" w:wrap="auto" w:hAnchor="text" w:xAlign="left" w:yAlign="inline"/>
            </w:pPr>
          </w:p>
          <w:p w:rsidR="00DB6A63" w:rsidRDefault="00DB6A63">
            <w:pPr>
              <w:pStyle w:val="af3"/>
              <w:framePr w:hSpace="0" w:wrap="auto" w:hAnchor="text" w:xAlign="left" w:yAlign="inline"/>
            </w:pPr>
          </w:p>
          <w:p w:rsidR="00DB6A63" w:rsidRDefault="00DB6A63">
            <w:pPr>
              <w:pStyle w:val="af3"/>
              <w:framePr w:hSpace="0" w:wrap="auto" w:hAnchor="text" w:xAlign="left" w:yAlign="inline"/>
            </w:pPr>
            <w:r>
              <w:t>Достижения</w:t>
            </w:r>
          </w:p>
        </w:tc>
        <w:tc>
          <w:tcPr>
            <w:tcW w:w="8296" w:type="dxa"/>
            <w:shd w:val="clear" w:color="auto" w:fill="auto"/>
          </w:tcPr>
          <w:p w:rsidR="00B411E1" w:rsidRDefault="00DB6A63">
            <w:pPr>
              <w:pStyle w:val="af4"/>
              <w:framePr w:hSpace="0" w:wrap="auto" w:hAnchor="text" w:xAlign="left" w:yAlign="inline"/>
            </w:pPr>
            <w:r>
              <w:t>НИУ ВШЭ бакалаврские программы: «История», «Психология», «Экономика»</w:t>
            </w:r>
          </w:p>
          <w:p w:rsidR="00DB6A63" w:rsidRDefault="00DB6A63">
            <w:pPr>
              <w:pStyle w:val="af4"/>
              <w:framePr w:hSpace="0" w:wrap="auto" w:hAnchor="text" w:xAlign="left" w:yAlign="inline"/>
            </w:pPr>
            <w:r>
              <w:t>Театральное училище имени С. Полунина</w:t>
            </w:r>
          </w:p>
          <w:p w:rsidR="00DB6A63" w:rsidRDefault="00DB6A63">
            <w:pPr>
              <w:pStyle w:val="af4"/>
              <w:framePr w:hSpace="0" w:wrap="auto" w:hAnchor="text" w:xAlign="left" w:yAlign="inline"/>
            </w:pPr>
            <w:r>
              <w:t>МАРХИ</w:t>
            </w:r>
          </w:p>
          <w:p w:rsidR="00DB6A63" w:rsidRDefault="00DB6A63">
            <w:pPr>
              <w:pStyle w:val="af4"/>
              <w:framePr w:hSpace="0" w:wrap="auto" w:hAnchor="text" w:xAlign="left" w:yAlign="inline"/>
            </w:pPr>
            <w:r>
              <w:t>МАИ</w:t>
            </w:r>
          </w:p>
          <w:p w:rsidR="00DB6A63" w:rsidRDefault="00DB6A63">
            <w:pPr>
              <w:pStyle w:val="af4"/>
              <w:framePr w:hSpace="0" w:wrap="auto" w:hAnchor="text" w:xAlign="left" w:yAlign="inline"/>
            </w:pPr>
            <w:r>
              <w:t>ИСАИ</w:t>
            </w:r>
          </w:p>
          <w:p w:rsidR="00B411E1" w:rsidRDefault="00DB6A63" w:rsidP="00DB6A63">
            <w:pPr>
              <w:pStyle w:val="af4"/>
              <w:framePr w:hSpace="0" w:wrap="auto" w:hAnchor="text" w:xAlign="left" w:yAlign="inline"/>
            </w:pPr>
            <w:r>
              <w:t>ГАУГН</w:t>
            </w:r>
          </w:p>
          <w:p w:rsidR="00DB6A63" w:rsidRPr="00DB6A63" w:rsidRDefault="00DB6A63" w:rsidP="00DB6A63">
            <w:pPr>
              <w:pStyle w:val="a1"/>
              <w:numPr>
                <w:ilvl w:val="0"/>
                <w:numId w:val="0"/>
              </w:numPr>
              <w:ind w:left="360"/>
              <w:rPr>
                <w:rFonts w:cstheme="minorBidi"/>
                <w:color w:val="21222A" w:themeColor="text2" w:themeShade="80"/>
              </w:rPr>
            </w:pPr>
          </w:p>
          <w:p w:rsidR="00DB6A63" w:rsidRPr="008D2585" w:rsidRDefault="00DB6A63" w:rsidP="00DB6A63">
            <w:pPr>
              <w:pStyle w:val="a1"/>
              <w:rPr>
                <w:rFonts w:cstheme="minorBidi"/>
                <w:color w:val="21222A" w:themeColor="text2" w:themeShade="80"/>
              </w:rPr>
            </w:pPr>
            <w:r>
              <w:rPr>
                <w:color w:val="213F43" w:themeColor="accent2" w:themeShade="80"/>
                <w:shd w:val="clear" w:color="auto" w:fill="FFFFFF"/>
              </w:rPr>
              <w:t>Стипендиат 2016 г.</w:t>
            </w:r>
          </w:p>
          <w:p w:rsidR="00DB6A63" w:rsidRPr="008D2585" w:rsidRDefault="00DB6A63" w:rsidP="00DB6A63">
            <w:pPr>
              <w:pStyle w:val="a1"/>
              <w:rPr>
                <w:rFonts w:cstheme="minorBidi"/>
                <w:color w:val="21222A" w:themeColor="text2" w:themeShade="80"/>
              </w:rPr>
            </w:pPr>
            <w:r>
              <w:rPr>
                <w:color w:val="213F43" w:themeColor="accent2" w:themeShade="80"/>
                <w:shd w:val="clear" w:color="auto" w:fill="FFFFFF"/>
              </w:rPr>
              <w:t>Получатель Гранта Президента 2017 г.</w:t>
            </w:r>
          </w:p>
          <w:p w:rsidR="00DB6A63" w:rsidRPr="008D2585" w:rsidRDefault="00DB6A63" w:rsidP="00DB6A63">
            <w:pPr>
              <w:pStyle w:val="a1"/>
              <w:rPr>
                <w:rFonts w:cstheme="minorBidi"/>
                <w:color w:val="21222A" w:themeColor="text2" w:themeShade="80"/>
              </w:rPr>
            </w:pPr>
            <w:r>
              <w:rPr>
                <w:color w:val="213F43" w:themeColor="accent2" w:themeShade="80"/>
                <w:shd w:val="clear" w:color="auto" w:fill="FFFFFF"/>
              </w:rPr>
              <w:t xml:space="preserve">Самый быстрый </w:t>
            </w:r>
            <w:proofErr w:type="spellStart"/>
            <w:r>
              <w:rPr>
                <w:color w:val="213F43" w:themeColor="accent2" w:themeShade="80"/>
                <w:shd w:val="clear" w:color="auto" w:fill="FFFFFF"/>
              </w:rPr>
              <w:t>поедатель</w:t>
            </w:r>
            <w:proofErr w:type="spellEnd"/>
            <w:r>
              <w:rPr>
                <w:color w:val="213F43" w:themeColor="accent2" w:themeShade="80"/>
                <w:shd w:val="clear" w:color="auto" w:fill="FFFFFF"/>
              </w:rPr>
              <w:t xml:space="preserve"> блинчиков с черникой 2015 г.</w:t>
            </w:r>
          </w:p>
          <w:p w:rsidR="00DB6A63" w:rsidRDefault="00DB6A63" w:rsidP="00DB6A63">
            <w:pPr>
              <w:pStyle w:val="a1"/>
              <w:rPr>
                <w:color w:val="213F43" w:themeColor="accent2" w:themeShade="80"/>
              </w:rPr>
            </w:pPr>
            <w:r>
              <w:rPr>
                <w:color w:val="213F43" w:themeColor="accent2" w:themeShade="80"/>
              </w:rPr>
              <w:t>Лучшая декларация собственных стихов 2016 г.</w:t>
            </w:r>
          </w:p>
          <w:p w:rsidR="00DB6A63" w:rsidRDefault="00DB6A63" w:rsidP="00DB6A63">
            <w:pPr>
              <w:pStyle w:val="a1"/>
              <w:rPr>
                <w:color w:val="213F43" w:themeColor="accent2" w:themeShade="80"/>
              </w:rPr>
            </w:pPr>
            <w:r>
              <w:rPr>
                <w:color w:val="213F43" w:themeColor="accent2" w:themeShade="80"/>
              </w:rPr>
              <w:t>Лучшая клоунада среди студентов Москвы 2016 г.</w:t>
            </w:r>
          </w:p>
          <w:p w:rsidR="00B411E1" w:rsidRDefault="00DB6A63" w:rsidP="00DB6A63">
            <w:pPr>
              <w:pStyle w:val="a1"/>
              <w:rPr>
                <w:color w:val="213F43" w:themeColor="accent2" w:themeShade="80"/>
              </w:rPr>
            </w:pPr>
            <w:r>
              <w:rPr>
                <w:color w:val="213F43" w:themeColor="accent2" w:themeShade="80"/>
              </w:rPr>
              <w:t>Победитель конкурса среди студентов гуманитарного факультета по прикладному безделью</w:t>
            </w:r>
          </w:p>
        </w:tc>
      </w:tr>
      <w:tr w:rsidR="00B411E1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B411E1" w:rsidRDefault="00B411E1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B411E1" w:rsidRDefault="00B411E1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B411E1">
        <w:trPr>
          <w:jc w:val="center"/>
        </w:trPr>
        <w:tc>
          <w:tcPr>
            <w:tcW w:w="2266" w:type="dxa"/>
            <w:shd w:val="clear" w:color="auto" w:fill="auto"/>
          </w:tcPr>
          <w:p w:rsidR="00B411E1" w:rsidRDefault="00F60535">
            <w:pPr>
              <w:pStyle w:val="af3"/>
              <w:framePr w:hSpace="0" w:wrap="auto" w:hAnchor="text" w:xAlign="left" w:yAlign="inline"/>
            </w:pPr>
            <w:r>
              <w:t>Опыт работы</w:t>
            </w:r>
          </w:p>
          <w:p w:rsidR="00B411E1" w:rsidRDefault="00B411E1">
            <w:pPr>
              <w:pStyle w:val="af3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B411E1" w:rsidRDefault="00DB6A63">
            <w:pPr>
              <w:pStyle w:val="af4"/>
              <w:framePr w:hSpace="0" w:wrap="auto" w:hAnchor="text" w:xAlign="left" w:yAlign="inline"/>
            </w:pPr>
            <w:r>
              <w:t>Ведущий инженер космодрома «Байконур»  (2015-2016)</w:t>
            </w:r>
          </w:p>
          <w:p w:rsidR="00DB6A63" w:rsidRDefault="00DB6A63">
            <w:pPr>
              <w:pStyle w:val="af4"/>
              <w:framePr w:hSpace="0" w:wrap="auto" w:hAnchor="text" w:xAlign="left" w:yAlign="inline"/>
            </w:pPr>
            <w:r>
              <w:t>Режиссер-постановщик МХАТ (2015-2016)</w:t>
            </w:r>
          </w:p>
          <w:p w:rsidR="00DB6A63" w:rsidRDefault="00DB6A63">
            <w:pPr>
              <w:pStyle w:val="af4"/>
              <w:framePr w:hSpace="0" w:wrap="auto" w:hAnchor="text" w:xAlign="left" w:yAlign="inline"/>
            </w:pPr>
            <w:r>
              <w:t>Заместитель генерального секретаря ООН (2016-2018)</w:t>
            </w:r>
          </w:p>
          <w:p w:rsidR="00DB6A63" w:rsidRDefault="00DB6A63">
            <w:pPr>
              <w:pStyle w:val="af4"/>
              <w:framePr w:hSpace="0" w:wrap="auto" w:hAnchor="text" w:xAlign="left" w:yAlign="inline"/>
            </w:pPr>
            <w:r>
              <w:t>Массовик-затейник школы №8 (2016- 2017)</w:t>
            </w:r>
          </w:p>
          <w:p w:rsidR="00DB6A63" w:rsidRDefault="00DB6A63">
            <w:pPr>
              <w:pStyle w:val="af4"/>
              <w:framePr w:hSpace="0" w:wrap="auto" w:hAnchor="text" w:xAlign="left" w:yAlign="inline"/>
            </w:pPr>
            <w:r>
              <w:t>Столяр-краснодеревщик (2014 - 2018)</w:t>
            </w:r>
          </w:p>
          <w:p w:rsidR="00DB6A63" w:rsidRDefault="00DB6A63">
            <w:pPr>
              <w:pStyle w:val="af4"/>
              <w:framePr w:hSpace="0" w:wrap="auto" w:hAnchor="text" w:xAlign="left" w:yAlign="inline"/>
              <w:rPr>
                <w:color w:val="438086" w:themeColor="accent2"/>
              </w:rPr>
            </w:pPr>
          </w:p>
          <w:p w:rsidR="00B411E1" w:rsidRDefault="00B411E1">
            <w:pPr>
              <w:spacing w:after="0" w:line="240" w:lineRule="auto"/>
              <w:rPr>
                <w:color w:val="424456" w:themeColor="text2"/>
              </w:rPr>
            </w:pPr>
          </w:p>
          <w:p w:rsidR="00B411E1" w:rsidRPr="00584276" w:rsidRDefault="00B411E1">
            <w:pPr>
              <w:spacing w:after="0" w:line="240" w:lineRule="auto"/>
              <w:rPr>
                <w:b/>
                <w:bCs/>
                <w:color w:val="438086" w:themeColor="accent2"/>
                <w:lang w:val="en-US"/>
              </w:rPr>
            </w:pPr>
            <w:bookmarkStart w:id="0" w:name="_GoBack"/>
            <w:bookmarkEnd w:id="0"/>
          </w:p>
        </w:tc>
      </w:tr>
    </w:tbl>
    <w:p w:rsidR="00B411E1" w:rsidRDefault="00B411E1">
      <w:pPr>
        <w:rPr>
          <w:rStyle w:val="afe"/>
          <w:i w:val="0"/>
          <w:iCs/>
        </w:rPr>
      </w:pPr>
    </w:p>
    <w:sectPr w:rsidR="00B411E1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535" w:rsidRDefault="00F60535">
      <w:pPr>
        <w:spacing w:after="0" w:line="240" w:lineRule="auto"/>
      </w:pPr>
      <w:r>
        <w:separator/>
      </w:r>
    </w:p>
  </w:endnote>
  <w:endnote w:type="continuationSeparator" w:id="0">
    <w:p w:rsidR="00F60535" w:rsidRDefault="00F6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535" w:rsidRDefault="00F60535">
      <w:pPr>
        <w:spacing w:after="0" w:line="240" w:lineRule="auto"/>
      </w:pPr>
      <w:r>
        <w:separator/>
      </w:r>
    </w:p>
  </w:footnote>
  <w:footnote w:type="continuationSeparator" w:id="0">
    <w:p w:rsidR="00F60535" w:rsidRDefault="00F6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>
    <w:nsid w:val="3D9C46A3"/>
    <w:multiLevelType w:val="multilevel"/>
    <w:tmpl w:val="33B056D0"/>
    <w:styleLink w:val="a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50730A8B"/>
    <w:multiLevelType w:val="hybridMultilevel"/>
    <w:tmpl w:val="56686570"/>
    <w:lvl w:ilvl="0" w:tplc="1506F874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3"/>
  </w:num>
  <w:num w:numId="18">
    <w:abstractNumId w:val="12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63"/>
    <w:rsid w:val="00584276"/>
    <w:rsid w:val="00B411E1"/>
    <w:rsid w:val="00DB6A63"/>
    <w:rsid w:val="00F605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4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ru-RU" w:eastAsia="ru-RU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2"/>
    <w:link w:val="a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3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Title"/>
    <w:basedOn w:val="a2"/>
    <w:link w:val="aa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aa">
    <w:name w:val="Название Знак"/>
    <w:basedOn w:val="a3"/>
    <w:link w:val="a9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ab">
    <w:name w:val="Subtitle"/>
    <w:basedOn w:val="a2"/>
    <w:link w:val="ac"/>
    <w:uiPriority w:val="11"/>
    <w:rPr>
      <w:i/>
      <w:color w:val="424456" w:themeColor="text2"/>
      <w:sz w:val="24"/>
      <w:szCs w:val="24"/>
    </w:rPr>
  </w:style>
  <w:style w:type="character" w:customStyle="1" w:styleId="ac">
    <w:name w:val="Подзаголовок Знак"/>
    <w:basedOn w:val="a3"/>
    <w:link w:val="ab"/>
    <w:uiPriority w:val="11"/>
    <w:rPr>
      <w:i/>
      <w:color w:val="424456" w:themeColor="text2"/>
      <w:sz w:val="24"/>
      <w:szCs w:val="24"/>
    </w:rPr>
  </w:style>
  <w:style w:type="paragraph" w:styleId="ad">
    <w:name w:val="No Spacing"/>
    <w:basedOn w:val="a2"/>
    <w:uiPriority w:val="1"/>
    <w:qFormat/>
    <w:pPr>
      <w:spacing w:after="0" w:line="240" w:lineRule="auto"/>
    </w:pPr>
    <w:rPr>
      <w:szCs w:val="32"/>
    </w:rPr>
  </w:style>
  <w:style w:type="paragraph" w:styleId="ae">
    <w:name w:val="Normal Indent"/>
    <w:basedOn w:val="a2"/>
    <w:uiPriority w:val="99"/>
    <w:unhideWhenUsed/>
    <w:pPr>
      <w:ind w:left="720"/>
      <w:contextualSpacing/>
    </w:pPr>
  </w:style>
  <w:style w:type="paragraph" w:styleId="af">
    <w:name w:val="header"/>
    <w:basedOn w:val="a2"/>
    <w:link w:val="af0"/>
    <w:uiPriority w:val="99"/>
    <w:unhideWhenUsed/>
    <w:pPr>
      <w:tabs>
        <w:tab w:val="center" w:pos="4320"/>
        <w:tab w:val="right" w:pos="8640"/>
      </w:tabs>
    </w:pPr>
  </w:style>
  <w:style w:type="character" w:customStyle="1" w:styleId="af0">
    <w:name w:val="Верхний колонтитул Знак"/>
    <w:basedOn w:val="a3"/>
    <w:link w:val="af"/>
    <w:uiPriority w:val="99"/>
    <w:rPr>
      <w:sz w:val="20"/>
      <w:szCs w:val="20"/>
    </w:rPr>
  </w:style>
  <w:style w:type="paragraph" w:styleId="af1">
    <w:name w:val="footer"/>
    <w:basedOn w:val="a2"/>
    <w:link w:val="af2"/>
    <w:uiPriority w:val="99"/>
    <w:unhideWhenUsed/>
    <w:pPr>
      <w:tabs>
        <w:tab w:val="center" w:pos="4320"/>
        <w:tab w:val="right" w:pos="8640"/>
      </w:tabs>
    </w:pPr>
  </w:style>
  <w:style w:type="character" w:customStyle="1" w:styleId="af2">
    <w:name w:val="Нижний колонтитул Знак"/>
    <w:basedOn w:val="a3"/>
    <w:link w:val="af1"/>
    <w:uiPriority w:val="99"/>
    <w:rPr>
      <w:sz w:val="20"/>
      <w:szCs w:val="20"/>
    </w:rPr>
  </w:style>
  <w:style w:type="paragraph" w:customStyle="1" w:styleId="af3">
    <w:name w:val="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af4">
    <w:name w:val="Подраздел"/>
    <w:basedOn w:val="a2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af5">
    <w:name w:val="Book Title"/>
    <w:basedOn w:val="a3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af6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10">
    <w:name w:val="Заголовок 1 Знак"/>
    <w:basedOn w:val="a3"/>
    <w:link w:val="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50">
    <w:name w:val="Заголовок 5 Знак"/>
    <w:basedOn w:val="a3"/>
    <w:link w:val="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60">
    <w:name w:val="Заголовок 6 Знак"/>
    <w:basedOn w:val="a3"/>
    <w:link w:val="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70">
    <w:name w:val="Заголовок 7 Знак"/>
    <w:basedOn w:val="a3"/>
    <w:link w:val="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af7">
    <w:name w:val="Intense Emphasis"/>
    <w:basedOn w:val="a3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af8">
    <w:name w:val="Intense Quote"/>
    <w:basedOn w:val="a2"/>
    <w:link w:val="af9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af9">
    <w:name w:val="Выделенная цитата Знак"/>
    <w:basedOn w:val="a3"/>
    <w:link w:val="af8"/>
    <w:uiPriority w:val="30"/>
    <w:rPr>
      <w:i/>
      <w:color w:val="438086" w:themeColor="accent2"/>
    </w:rPr>
  </w:style>
  <w:style w:type="character" w:styleId="afa">
    <w:name w:val="Intense Reference"/>
    <w:basedOn w:val="a3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afb">
    <w:name w:val="List Paragraph"/>
    <w:basedOn w:val="a2"/>
    <w:uiPriority w:val="34"/>
    <w:unhideWhenUsed/>
    <w:qFormat/>
    <w:pPr>
      <w:ind w:left="720"/>
      <w:contextualSpacing/>
    </w:pPr>
  </w:style>
  <w:style w:type="character" w:styleId="afc">
    <w:name w:val="Strong"/>
    <w:basedOn w:val="a3"/>
    <w:uiPriority w:val="8"/>
    <w:qFormat/>
    <w:rPr>
      <w:b/>
      <w:bCs/>
    </w:rPr>
  </w:style>
  <w:style w:type="character" w:styleId="afd">
    <w:name w:val="Subtle Emphasis"/>
    <w:basedOn w:val="a3"/>
    <w:uiPriority w:val="19"/>
    <w:qFormat/>
    <w:rPr>
      <w:rFonts w:asciiTheme="minorHAnsi" w:hAnsiTheme="minorHAnsi"/>
      <w:i/>
      <w:color w:val="438086" w:themeColor="accent2"/>
    </w:rPr>
  </w:style>
  <w:style w:type="character" w:styleId="afe">
    <w:name w:val="Subtle Reference"/>
    <w:basedOn w:val="a3"/>
    <w:uiPriority w:val="31"/>
    <w:qFormat/>
    <w:rPr>
      <w:rFonts w:cs="Times New Roman"/>
      <w:i/>
      <w:color w:val="53548A" w:themeColor="accent1"/>
    </w:rPr>
  </w:style>
  <w:style w:type="numbering" w:customStyle="1" w:styleId="a0">
    <w:name w:val="Городской маркированный список"/>
    <w:uiPriority w:val="99"/>
    <w:pPr>
      <w:numPr>
        <w:numId w:val="2"/>
      </w:numPr>
    </w:pPr>
  </w:style>
  <w:style w:type="numbering" w:customStyle="1" w:styleId="a">
    <w:name w:val="Городской нумерованный список"/>
    <w:uiPriority w:val="99"/>
    <w:pPr>
      <w:numPr>
        <w:numId w:val="3"/>
      </w:numPr>
    </w:pPr>
  </w:style>
  <w:style w:type="character" w:styleId="aff">
    <w:name w:val="Placeholder Text"/>
    <w:basedOn w:val="a3"/>
    <w:uiPriority w:val="99"/>
    <w:unhideWhenUsed/>
    <w:rPr>
      <w:color w:val="808080"/>
    </w:rPr>
  </w:style>
  <w:style w:type="paragraph" w:styleId="a1">
    <w:name w:val="List Bullet"/>
    <w:basedOn w:val="ae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aff0">
    <w:name w:val="Категория"/>
    <w:basedOn w:val="a2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aff1">
    <w:name w:val="Обратный адрес"/>
    <w:basedOn w:val="a2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aff2">
    <w:name w:val="Closing"/>
    <w:basedOn w:val="aff1"/>
    <w:link w:val="aff3"/>
    <w:uiPriority w:val="3"/>
    <w:unhideWhenUsed/>
    <w:qFormat/>
    <w:pPr>
      <w:spacing w:before="960" w:after="960"/>
      <w:ind w:left="4320"/>
    </w:pPr>
  </w:style>
  <w:style w:type="character" w:customStyle="1" w:styleId="aff3">
    <w:name w:val="Прощание Знак"/>
    <w:basedOn w:val="a3"/>
    <w:link w:val="aff2"/>
    <w:uiPriority w:val="3"/>
    <w:rPr>
      <w:sz w:val="20"/>
    </w:rPr>
  </w:style>
  <w:style w:type="paragraph" w:customStyle="1" w:styleId="aff4">
    <w:name w:val="Примечания"/>
    <w:basedOn w:val="a2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aff5">
    <w:name w:val="Имя"/>
    <w:basedOn w:val="a2"/>
    <w:next w:val="a2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aff6">
    <w:name w:val="Адрес получателя"/>
    <w:basedOn w:val="a2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aff7">
    <w:name w:val="Salutation"/>
    <w:basedOn w:val="a2"/>
    <w:next w:val="a2"/>
    <w:link w:val="aff8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aff8">
    <w:name w:val="Приветствие Знак"/>
    <w:basedOn w:val="a3"/>
    <w:link w:val="aff7"/>
    <w:uiPriority w:val="3"/>
    <w:rPr>
      <w:b/>
      <w:color w:val="438086" w:themeColor="accent2"/>
      <w:sz w:val="20"/>
    </w:rPr>
  </w:style>
  <w:style w:type="paragraph" w:styleId="aff9">
    <w:name w:val="Signature"/>
    <w:basedOn w:val="a2"/>
    <w:link w:val="affa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ffa">
    <w:name w:val="Подпись Знак"/>
    <w:basedOn w:val="a3"/>
    <w:link w:val="aff9"/>
    <w:uiPriority w:val="99"/>
    <w:rPr>
      <w:sz w:val="20"/>
      <w:szCs w:val="24"/>
    </w:rPr>
  </w:style>
  <w:style w:type="paragraph" w:customStyle="1" w:styleId="11">
    <w:name w:val="Текст примечания1"/>
    <w:basedOn w:val="a2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8;&#1080;&#1085;&#1094;%20&#1040;&#1083;&#1100;&#1073;&#1077;&#1088;&#1090;\AppData\Roaming\Microsoft\&#1064;&#1072;&#1073;&#1083;&#1086;&#1085;&#1099;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EBAE6B756941218D337DCBCA034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674943-172B-4A17-8D6C-977BC22F89C4}"/>
      </w:docPartPr>
      <w:docPartBody>
        <w:p w:rsidR="00000000" w:rsidRDefault="00736174">
          <w:pPr>
            <w:pStyle w:val="08EBAE6B756941218D337DCBCA03496F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A39B5F0309542068A51B6E79208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7B27C-E6C6-43AA-9C8F-937800AE5F83}"/>
      </w:docPartPr>
      <w:docPartBody>
        <w:p w:rsidR="00000000" w:rsidRDefault="008F0BBC" w:rsidP="008F0BBC">
          <w:pPr>
            <w:pStyle w:val="3A39B5F0309542068A51B6E79208BEB7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BC"/>
    <w:rsid w:val="00736174"/>
    <w:rsid w:val="008F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08EBAE6B756941218D337DCBCA03496F">
    <w:name w:val="08EBAE6B756941218D337DCBCA03496F"/>
  </w:style>
  <w:style w:type="paragraph" w:customStyle="1" w:styleId="3BF91DD3218E4A6AAF918AE9FE862ED7">
    <w:name w:val="3BF91DD3218E4A6AAF918AE9FE862ED7"/>
  </w:style>
  <w:style w:type="paragraph" w:customStyle="1" w:styleId="F4546D30293C462DB4C4007432B916D1">
    <w:name w:val="F4546D30293C462DB4C4007432B916D1"/>
  </w:style>
  <w:style w:type="paragraph" w:customStyle="1" w:styleId="9CF79988F32E4B27BC2E12FC386939E1">
    <w:name w:val="9CF79988F32E4B27BC2E12FC386939E1"/>
  </w:style>
  <w:style w:type="paragraph" w:customStyle="1" w:styleId="CB2AA000F1E54A5AB53E018B945F318F">
    <w:name w:val="CB2AA000F1E54A5AB53E018B945F318F"/>
  </w:style>
  <w:style w:type="paragraph" w:customStyle="1" w:styleId="3A3CEBE4DA2C4BA18DF67C0F6F6C6AA6">
    <w:name w:val="3A3CEBE4DA2C4BA18DF67C0F6F6C6AA6"/>
  </w:style>
  <w:style w:type="paragraph" w:customStyle="1" w:styleId="F8287FDA3FF4477BA02ECA7392098980">
    <w:name w:val="F8287FDA3FF4477BA02ECA7392098980"/>
  </w:style>
  <w:style w:type="paragraph" w:customStyle="1" w:styleId="F81932EA9940484C884704413898D634">
    <w:name w:val="F81932EA9940484C884704413898D634"/>
  </w:style>
  <w:style w:type="paragraph" w:customStyle="1" w:styleId="55B9E7495B164BAE8B836E088FFDB53F">
    <w:name w:val="55B9E7495B164BAE8B836E088FFDB53F"/>
  </w:style>
  <w:style w:type="paragraph" w:customStyle="1" w:styleId="712634C1DEC245438C90D4D0191AED2B">
    <w:name w:val="712634C1DEC245438C90D4D0191AED2B"/>
  </w:style>
  <w:style w:type="paragraph" w:customStyle="1" w:styleId="CD8928E7F07442CAA5FC1B8ACFB054F9">
    <w:name w:val="CD8928E7F07442CAA5FC1B8ACFB054F9"/>
  </w:style>
  <w:style w:type="paragraph" w:customStyle="1" w:styleId="8CA7E09BB21C4C759896A1C80B973E4C">
    <w:name w:val="8CA7E09BB21C4C759896A1C80B973E4C"/>
  </w:style>
  <w:style w:type="paragraph" w:customStyle="1" w:styleId="31B7BBAF66E54B729A2AD2788F135C28">
    <w:name w:val="31B7BBAF66E54B729A2AD2788F135C28"/>
  </w:style>
  <w:style w:type="paragraph" w:customStyle="1" w:styleId="A3B306D535294EC28E0A180D566C2945">
    <w:name w:val="A3B306D535294EC28E0A180D566C2945"/>
  </w:style>
  <w:style w:type="paragraph" w:customStyle="1" w:styleId="D872359A0C0847118E435D853E1F6085">
    <w:name w:val="D872359A0C0847118E435D853E1F6085"/>
  </w:style>
  <w:style w:type="paragraph" w:customStyle="1" w:styleId="3A39B5F0309542068A51B6E79208BEB7">
    <w:name w:val="3A39B5F0309542068A51B6E79208BEB7"/>
    <w:rsid w:val="008F0BBC"/>
  </w:style>
  <w:style w:type="paragraph" w:customStyle="1" w:styleId="DF82E3C86C8F44DF90E5D3942D9D2451">
    <w:name w:val="DF82E3C86C8F44DF90E5D3942D9D2451"/>
    <w:rsid w:val="008F0BBC"/>
  </w:style>
  <w:style w:type="paragraph" w:customStyle="1" w:styleId="D271553ED18E4A57A7B07D9085D1677D">
    <w:name w:val="D271553ED18E4A57A7B07D9085D1677D"/>
    <w:rsid w:val="008F0BBC"/>
  </w:style>
  <w:style w:type="paragraph" w:customStyle="1" w:styleId="959672988D5A404889C3441725C7B980">
    <w:name w:val="959672988D5A404889C3441725C7B980"/>
    <w:rsid w:val="008F0BBC"/>
  </w:style>
  <w:style w:type="paragraph" w:customStyle="1" w:styleId="1FC88A94B6BE48EBB22D97191CEFCEFE">
    <w:name w:val="1FC88A94B6BE48EBB22D97191CEFCEFE"/>
    <w:rsid w:val="008F0B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08EBAE6B756941218D337DCBCA03496F">
    <w:name w:val="08EBAE6B756941218D337DCBCA03496F"/>
  </w:style>
  <w:style w:type="paragraph" w:customStyle="1" w:styleId="3BF91DD3218E4A6AAF918AE9FE862ED7">
    <w:name w:val="3BF91DD3218E4A6AAF918AE9FE862ED7"/>
  </w:style>
  <w:style w:type="paragraph" w:customStyle="1" w:styleId="F4546D30293C462DB4C4007432B916D1">
    <w:name w:val="F4546D30293C462DB4C4007432B916D1"/>
  </w:style>
  <w:style w:type="paragraph" w:customStyle="1" w:styleId="9CF79988F32E4B27BC2E12FC386939E1">
    <w:name w:val="9CF79988F32E4B27BC2E12FC386939E1"/>
  </w:style>
  <w:style w:type="paragraph" w:customStyle="1" w:styleId="CB2AA000F1E54A5AB53E018B945F318F">
    <w:name w:val="CB2AA000F1E54A5AB53E018B945F318F"/>
  </w:style>
  <w:style w:type="paragraph" w:customStyle="1" w:styleId="3A3CEBE4DA2C4BA18DF67C0F6F6C6AA6">
    <w:name w:val="3A3CEBE4DA2C4BA18DF67C0F6F6C6AA6"/>
  </w:style>
  <w:style w:type="paragraph" w:customStyle="1" w:styleId="F8287FDA3FF4477BA02ECA7392098980">
    <w:name w:val="F8287FDA3FF4477BA02ECA7392098980"/>
  </w:style>
  <w:style w:type="paragraph" w:customStyle="1" w:styleId="F81932EA9940484C884704413898D634">
    <w:name w:val="F81932EA9940484C884704413898D634"/>
  </w:style>
  <w:style w:type="paragraph" w:customStyle="1" w:styleId="55B9E7495B164BAE8B836E088FFDB53F">
    <w:name w:val="55B9E7495B164BAE8B836E088FFDB53F"/>
  </w:style>
  <w:style w:type="paragraph" w:customStyle="1" w:styleId="712634C1DEC245438C90D4D0191AED2B">
    <w:name w:val="712634C1DEC245438C90D4D0191AED2B"/>
  </w:style>
  <w:style w:type="paragraph" w:customStyle="1" w:styleId="CD8928E7F07442CAA5FC1B8ACFB054F9">
    <w:name w:val="CD8928E7F07442CAA5FC1B8ACFB054F9"/>
  </w:style>
  <w:style w:type="paragraph" w:customStyle="1" w:styleId="8CA7E09BB21C4C759896A1C80B973E4C">
    <w:name w:val="8CA7E09BB21C4C759896A1C80B973E4C"/>
  </w:style>
  <w:style w:type="paragraph" w:customStyle="1" w:styleId="31B7BBAF66E54B729A2AD2788F135C28">
    <w:name w:val="31B7BBAF66E54B729A2AD2788F135C28"/>
  </w:style>
  <w:style w:type="paragraph" w:customStyle="1" w:styleId="A3B306D535294EC28E0A180D566C2945">
    <w:name w:val="A3B306D535294EC28E0A180D566C2945"/>
  </w:style>
  <w:style w:type="paragraph" w:customStyle="1" w:styleId="D872359A0C0847118E435D853E1F6085">
    <w:name w:val="D872359A0C0847118E435D853E1F6085"/>
  </w:style>
  <w:style w:type="paragraph" w:customStyle="1" w:styleId="3A39B5F0309542068A51B6E79208BEB7">
    <w:name w:val="3A39B5F0309542068A51B6E79208BEB7"/>
    <w:rsid w:val="008F0BBC"/>
  </w:style>
  <w:style w:type="paragraph" w:customStyle="1" w:styleId="DF82E3C86C8F44DF90E5D3942D9D2451">
    <w:name w:val="DF82E3C86C8F44DF90E5D3942D9D2451"/>
    <w:rsid w:val="008F0BBC"/>
  </w:style>
  <w:style w:type="paragraph" w:customStyle="1" w:styleId="D271553ED18E4A57A7B07D9085D1677D">
    <w:name w:val="D271553ED18E4A57A7B07D9085D1677D"/>
    <w:rsid w:val="008F0BBC"/>
  </w:style>
  <w:style w:type="paragraph" w:customStyle="1" w:styleId="959672988D5A404889C3441725C7B980">
    <w:name w:val="959672988D5A404889C3441725C7B980"/>
    <w:rsid w:val="008F0BBC"/>
  </w:style>
  <w:style w:type="paragraph" w:customStyle="1" w:styleId="1FC88A94B6BE48EBB22D97191CEFCEFE">
    <w:name w:val="1FC88A94B6BE48EBB22D97191CEFCEFE"/>
    <w:rsid w:val="008F0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C206A04-AAEC-4E3A-9B50-F3B1BE12B3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37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Kraftway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Андеевич Десницкий.</dc:creator>
  <cp:lastModifiedBy>Сергей Д.</cp:lastModifiedBy>
  <cp:revision>1</cp:revision>
  <cp:lastPrinted>2018-01-30T19:17:00Z</cp:lastPrinted>
  <dcterms:created xsi:type="dcterms:W3CDTF">2018-01-30T19:00:00Z</dcterms:created>
  <dcterms:modified xsi:type="dcterms:W3CDTF">2018-01-30T19:37:00Z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